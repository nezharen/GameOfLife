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BFF07F9" wp14:editId="11E1B3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19927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930"/>
                              <a:chOff x="0" y="0"/>
                              <a:chExt cx="3657600" cy="1815906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39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8A6558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809E85D538CF4FBA8C4748D382CAF8B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7209">
                                        <w:rPr>
                                          <w:rFonts w:ascii="Microsoft YaHei UI" w:hAnsi="Microsoft YaHei UI" w:hint="eastAsia"/>
                                        </w:rPr>
                                        <w:t>邹豪风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B0E7A4463C9049D99CDF4BC54AAEB7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7209">
                                        <w:rPr>
                                          <w:rFonts w:ascii="Microsoft YaHei UI" w:hAnsi="Microsoft YaHei UI" w:hint="eastAsia"/>
                                        </w:rPr>
                                        <w:t>张凯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placeholder>
                                        <w:docPart w:val="BA7B44A709964FCEB5EF8C9A122BAC77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/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FF07F9"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8A6558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809E85D538CF4FBA8C4748D382CAF8B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7209">
                                  <w:rPr>
                                    <w:rFonts w:ascii="Microsoft YaHei UI" w:hAnsi="Microsoft YaHei UI" w:hint="eastAsia"/>
                                  </w:rPr>
                                  <w:t>邹豪风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B0E7A4463C9049D99CDF4BC54AAEB76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7209">
                                  <w:rPr>
                                    <w:rFonts w:ascii="Microsoft YaHei UI" w:hAnsi="Microsoft YaHei UI" w:hint="eastAsia"/>
                                  </w:rPr>
                                  <w:t>张凯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placeholder>
                                  <w:docPart w:val="BA7B44A709964FCEB5EF8C9A122BAC77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/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5113DBEC" wp14:editId="01E8BCD7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187209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AB44026" wp14:editId="200DD95C">
                    <wp:simplePos x="0" y="0"/>
                    <wp:positionH relativeFrom="page">
                      <wp:posOffset>4114800</wp:posOffset>
                    </wp:positionH>
                    <wp:positionV relativeFrom="page">
                      <wp:posOffset>4314824</wp:posOffset>
                    </wp:positionV>
                    <wp:extent cx="3619500" cy="1323975"/>
                    <wp:effectExtent l="0" t="0" r="0" b="952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9500" cy="132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5FF1" w:rsidRDefault="00187209">
                                    <w:pPr>
                                      <w:pStyle w:val="a7"/>
                                    </w:pPr>
                                    <w:r>
                                      <w:t>Game of Life</w:t>
                                    </w:r>
                                    <w:r w:rsidR="0010660B">
                                      <w:rPr>
                                        <w:rFonts w:hint="eastAsia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B44026" id="文本框 3" o:spid="_x0000_s1029" type="#_x0000_t202" style="position:absolute;margin-left:324pt;margin-top:339.75pt;width:28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" filled="f" stroked="f" strokeweight=".5pt">
                    <v:textbox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5FF1" w:rsidRDefault="00187209">
                              <w:pPr>
                                <w:pStyle w:val="a7"/>
                              </w:pPr>
                              <w:r>
                                <w:t>Game of Life</w:t>
                              </w:r>
                              <w:r w:rsidR="0010660B">
                                <w:rPr>
                                  <w:rFonts w:hint="eastAsia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:rsidR="009C5FF1" w:rsidRPr="00292C69" w:rsidRDefault="00403894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</w:rPr>
        <w:lastRenderedPageBreak/>
        <w:t>项目概述</w:t>
      </w:r>
    </w:p>
    <w:p w:rsidR="009C5FF1" w:rsidRPr="00292C69" w:rsidRDefault="00A24AB1">
      <w:pPr>
        <w:rPr>
          <w:rFonts w:ascii="Microsoft YaHei UI" w:hAnsi="Microsoft YaHei UI" w:hint="eastAsia"/>
        </w:rPr>
      </w:pPr>
      <w:r>
        <w:rPr>
          <w:rFonts w:ascii="Microsoft YaHei UI" w:hAnsi="Microsoft YaHei UI"/>
        </w:rPr>
        <w:t>本项目</w:t>
      </w:r>
      <w:r w:rsidR="006075DF">
        <w:rPr>
          <w:rFonts w:ascii="Microsoft YaHei UI" w:hAnsi="Microsoft YaHei UI"/>
        </w:rPr>
        <w:t>以结对编程的开发模式，</w:t>
      </w:r>
      <w:r w:rsidR="00BA19EC">
        <w:rPr>
          <w:rFonts w:ascii="Microsoft YaHei UI" w:hAnsi="Microsoft YaHei UI"/>
        </w:rPr>
        <w:t>实现了一个网页游戏Game of Life</w:t>
      </w:r>
      <w:r w:rsidR="006075DF">
        <w:rPr>
          <w:rFonts w:ascii="Microsoft YaHei UI" w:hAnsi="Microsoft YaHei UI"/>
        </w:rPr>
        <w:t>，并对游戏进行了系统的模块测试。</w:t>
      </w:r>
    </w:p>
    <w:p w:rsidR="009C5FF1" w:rsidRPr="00292C69" w:rsidRDefault="001A002C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项目</w:t>
      </w:r>
      <w:r w:rsidR="001D2EC8">
        <w:rPr>
          <w:rFonts w:ascii="Microsoft YaHei UI" w:hAnsi="Microsoft YaHei UI"/>
          <w:lang w:val="zh-CN"/>
        </w:rPr>
        <w:t>实现</w:t>
      </w:r>
    </w:p>
    <w:p w:rsidR="001470C2" w:rsidRPr="00BA2B69" w:rsidRDefault="001470C2" w:rsidP="001470C2">
      <w:pPr>
        <w:pStyle w:val="a0"/>
        <w:rPr>
          <w:rFonts w:ascii="Microsoft YaHei UI" w:hAnsi="Microsoft YaHei UI" w:hint="eastAsia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本项目通过Javascript实现了一个网页游戏</w:t>
      </w:r>
      <w:r w:rsidRPr="00BA2B69">
        <w:rPr>
          <w:rFonts w:ascii="Microsoft YaHei UI" w:hAnsi="Microsoft YaHei UI"/>
          <w:color w:val="000000" w:themeColor="text1"/>
        </w:rPr>
        <w:t>Game of Life</w:t>
      </w:r>
      <w:r w:rsidR="004F4C7B" w:rsidRPr="00BA2B69">
        <w:rPr>
          <w:rFonts w:ascii="Microsoft YaHei UI" w:hAnsi="Microsoft YaHei UI"/>
          <w:color w:val="000000" w:themeColor="text1"/>
        </w:rPr>
        <w:t>；</w:t>
      </w:r>
    </w:p>
    <w:p w:rsidR="009C5FF1" w:rsidRPr="00BA2B69" w:rsidRDefault="00F55A80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项目使用了</w:t>
      </w:r>
      <w:r w:rsidR="00A70BA4" w:rsidRPr="00BA2B69">
        <w:rPr>
          <w:rFonts w:ascii="Microsoft YaHei UI" w:hAnsi="Microsoft YaHei UI"/>
          <w:color w:val="000000" w:themeColor="text1"/>
        </w:rPr>
        <w:t>Bootstrap</w:t>
      </w:r>
      <w:r w:rsidR="00956B75" w:rsidRPr="00BA2B69">
        <w:rPr>
          <w:rFonts w:ascii="Microsoft YaHei UI" w:hAnsi="Microsoft YaHei UI"/>
          <w:color w:val="000000" w:themeColor="text1"/>
        </w:rPr>
        <w:t>提供的CSS样式及组件</w:t>
      </w:r>
      <w:r w:rsidR="004F4C7B" w:rsidRPr="00BA2B69">
        <w:rPr>
          <w:rFonts w:ascii="Microsoft YaHei UI" w:hAnsi="Microsoft YaHei UI"/>
          <w:color w:val="000000" w:themeColor="text1"/>
        </w:rPr>
        <w:t>；</w:t>
      </w:r>
    </w:p>
    <w:p w:rsidR="009C5FF1" w:rsidRPr="00BA2B69" w:rsidRDefault="009D0A98" w:rsidP="008D6234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项目使用</w:t>
      </w:r>
      <w:r w:rsidR="00DD55A0" w:rsidRPr="00BA2B69">
        <w:rPr>
          <w:rFonts w:ascii="Microsoft YaHei UI" w:hAnsi="Microsoft YaHei UI"/>
          <w:color w:val="000000" w:themeColor="text1"/>
        </w:rPr>
        <w:t>了</w:t>
      </w:r>
      <w:r w:rsidRPr="00BA2B69">
        <w:rPr>
          <w:rFonts w:ascii="Microsoft YaHei UI" w:hAnsi="Microsoft YaHei UI"/>
          <w:color w:val="000000" w:themeColor="text1"/>
        </w:rPr>
        <w:t>HTML5画布</w:t>
      </w:r>
      <w:r w:rsidR="00C37F4D" w:rsidRPr="00BA2B69">
        <w:rPr>
          <w:rFonts w:ascii="Microsoft YaHei UI" w:hAnsi="Microsoft YaHei UI"/>
          <w:color w:val="000000" w:themeColor="text1"/>
        </w:rPr>
        <w:t>进行游戏主界面的绘制；</w:t>
      </w:r>
    </w:p>
    <w:p w:rsidR="008D6234" w:rsidRPr="00BA2B69" w:rsidRDefault="00CD58AB" w:rsidP="00E859B6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游戏主界面包含一系列方格，每个方格表示一个细胞生存单元</w:t>
      </w:r>
      <w:r w:rsidR="008F0094" w:rsidRPr="00BA2B69">
        <w:rPr>
          <w:rFonts w:ascii="Microsoft YaHei UI" w:hAnsi="Microsoft YaHei UI" w:hint="eastAsia"/>
          <w:color w:val="000000" w:themeColor="text1"/>
        </w:rPr>
        <w:t>；</w:t>
      </w:r>
      <w:r w:rsidR="00FD4F14" w:rsidRPr="00BA2B69">
        <w:rPr>
          <w:rFonts w:ascii="Microsoft YaHei UI" w:hAnsi="Microsoft YaHei UI" w:hint="eastAsia"/>
          <w:color w:val="000000" w:themeColor="text1"/>
        </w:rPr>
        <w:t>其中</w:t>
      </w:r>
      <w:r w:rsidR="008F0094" w:rsidRPr="00BA2B69">
        <w:rPr>
          <w:rFonts w:ascii="Microsoft YaHei UI" w:hAnsi="Microsoft YaHei UI" w:hint="eastAsia"/>
          <w:color w:val="000000" w:themeColor="text1"/>
        </w:rPr>
        <w:t>黑色方格表示细胞死亡，白色方格表示细胞存活；</w:t>
      </w:r>
      <w:r w:rsidR="00DD23EF" w:rsidRPr="00BA2B69">
        <w:rPr>
          <w:rFonts w:ascii="Microsoft YaHei UI" w:hAnsi="Microsoft YaHei UI"/>
          <w:color w:val="000000" w:themeColor="text1"/>
        </w:rPr>
        <w:t>在游戏未开始或游戏暂停时，</w:t>
      </w:r>
      <w:r w:rsidR="00E859B6" w:rsidRPr="00BA2B69">
        <w:rPr>
          <w:rFonts w:ascii="Microsoft YaHei UI" w:hAnsi="Microsoft YaHei UI" w:hint="eastAsia"/>
          <w:color w:val="000000" w:themeColor="text1"/>
        </w:rPr>
        <w:t>可以通过</w:t>
      </w:r>
      <w:r w:rsidR="00DC1935" w:rsidRPr="00BA2B69">
        <w:rPr>
          <w:rFonts w:ascii="Microsoft YaHei UI" w:hAnsi="Microsoft YaHei UI"/>
          <w:color w:val="000000" w:themeColor="text1"/>
        </w:rPr>
        <w:t>“</w:t>
      </w:r>
      <w:r w:rsidR="00E859B6" w:rsidRPr="00BA2B69">
        <w:rPr>
          <w:rFonts w:ascii="Microsoft YaHei UI" w:hAnsi="Microsoft YaHei UI" w:hint="eastAsia"/>
          <w:color w:val="000000" w:themeColor="text1"/>
        </w:rPr>
        <w:t>每边细胞个数</w:t>
      </w:r>
      <w:r w:rsidR="00DC1935" w:rsidRPr="00BA2B69">
        <w:rPr>
          <w:rFonts w:ascii="Microsoft YaHei UI" w:hAnsi="Microsoft YaHei UI"/>
          <w:color w:val="000000" w:themeColor="text1"/>
        </w:rPr>
        <w:t>”</w:t>
      </w:r>
      <w:r w:rsidR="009C1E6F" w:rsidRPr="00BA2B69">
        <w:rPr>
          <w:rFonts w:ascii="Microsoft YaHei UI" w:hAnsi="Microsoft YaHei UI" w:hint="eastAsia"/>
          <w:color w:val="000000" w:themeColor="text1"/>
        </w:rPr>
        <w:t>滑动条按钮</w:t>
      </w:r>
      <w:r w:rsidR="00095EF5" w:rsidRPr="00BA2B69">
        <w:rPr>
          <w:rFonts w:ascii="Microsoft YaHei UI" w:hAnsi="Microsoft YaHei UI" w:hint="eastAsia"/>
          <w:color w:val="000000" w:themeColor="text1"/>
        </w:rPr>
        <w:t>设置</w:t>
      </w:r>
      <w:r w:rsidR="00432182" w:rsidRPr="00BA2B69">
        <w:rPr>
          <w:rFonts w:ascii="Microsoft YaHei UI" w:hAnsi="Microsoft YaHei UI" w:hint="eastAsia"/>
          <w:color w:val="000000" w:themeColor="text1"/>
        </w:rPr>
        <w:t>每一条边</w:t>
      </w:r>
      <w:r w:rsidR="007961D6" w:rsidRPr="00BA2B69">
        <w:rPr>
          <w:rFonts w:ascii="Microsoft YaHei UI" w:hAnsi="Microsoft YaHei UI" w:hint="eastAsia"/>
          <w:color w:val="000000" w:themeColor="text1"/>
        </w:rPr>
        <w:t>可容纳的细胞个数</w:t>
      </w:r>
      <w:r w:rsidR="00E5475C" w:rsidRPr="00BA2B69">
        <w:rPr>
          <w:rFonts w:ascii="Microsoft YaHei UI" w:hAnsi="Microsoft YaHei UI" w:hint="eastAsia"/>
          <w:color w:val="000000" w:themeColor="text1"/>
        </w:rPr>
        <w:t>，从而对</w:t>
      </w:r>
      <w:r w:rsidR="008777ED" w:rsidRPr="00BA2B69">
        <w:rPr>
          <w:rFonts w:ascii="Microsoft YaHei UI" w:hAnsi="Microsoft YaHei UI" w:hint="eastAsia"/>
          <w:color w:val="000000" w:themeColor="text1"/>
        </w:rPr>
        <w:t>界面的细胞总数进行控制</w:t>
      </w:r>
      <w:r w:rsidR="007961D6" w:rsidRPr="00BA2B69">
        <w:rPr>
          <w:rFonts w:ascii="Microsoft YaHei UI" w:hAnsi="Microsoft YaHei UI" w:hint="eastAsia"/>
          <w:color w:val="000000" w:themeColor="text1"/>
        </w:rPr>
        <w:t>；</w:t>
      </w:r>
    </w:p>
    <w:p w:rsidR="00FD4F14" w:rsidRPr="00BA2B69" w:rsidRDefault="00A7795B" w:rsidP="00CD7673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游戏同时支持随机放置细胞及手动放置细胞</w:t>
      </w:r>
      <w:r w:rsidR="00A159A2" w:rsidRPr="00BA2B69">
        <w:rPr>
          <w:rFonts w:ascii="Microsoft YaHei UI" w:hAnsi="Microsoft YaHei UI"/>
          <w:color w:val="000000" w:themeColor="text1"/>
        </w:rPr>
        <w:t>；</w:t>
      </w:r>
      <w:r w:rsidR="008172AD" w:rsidRPr="00BA2B69">
        <w:rPr>
          <w:rFonts w:ascii="Microsoft YaHei UI" w:hAnsi="Microsoft YaHei UI"/>
          <w:color w:val="000000" w:themeColor="text1"/>
        </w:rPr>
        <w:t>在游戏未开始或游戏暂停</w:t>
      </w:r>
      <w:r w:rsidR="0008475E" w:rsidRPr="00BA2B69">
        <w:rPr>
          <w:rFonts w:ascii="Microsoft YaHei UI" w:hAnsi="Microsoft YaHei UI"/>
          <w:color w:val="000000" w:themeColor="text1"/>
        </w:rPr>
        <w:t>时</w:t>
      </w:r>
      <w:r w:rsidR="00795FCF" w:rsidRPr="00BA2B69">
        <w:rPr>
          <w:rFonts w:ascii="Microsoft YaHei UI" w:hAnsi="Microsoft YaHei UI"/>
          <w:color w:val="000000" w:themeColor="text1"/>
        </w:rPr>
        <w:t>，可以通过点击</w:t>
      </w:r>
      <w:r w:rsidR="00CD7673" w:rsidRPr="00BA2B69">
        <w:rPr>
          <w:rFonts w:ascii="Microsoft YaHei UI" w:hAnsi="Microsoft YaHei UI"/>
          <w:color w:val="000000" w:themeColor="text1"/>
        </w:rPr>
        <w:t>“</w:t>
      </w:r>
      <w:r w:rsidR="00795FCF" w:rsidRPr="00BA2B69">
        <w:rPr>
          <w:rFonts w:ascii="Microsoft YaHei UI" w:hAnsi="Microsoft YaHei UI"/>
          <w:color w:val="000000" w:themeColor="text1"/>
        </w:rPr>
        <w:t>随机”按钮</w:t>
      </w:r>
      <w:r w:rsidR="00323413" w:rsidRPr="00BA2B69">
        <w:rPr>
          <w:rFonts w:ascii="Microsoft YaHei UI" w:hAnsi="Microsoft YaHei UI"/>
          <w:color w:val="000000" w:themeColor="text1"/>
        </w:rPr>
        <w:t>随机</w:t>
      </w:r>
      <w:r w:rsidR="00CD7673" w:rsidRPr="00BA2B69">
        <w:rPr>
          <w:rFonts w:ascii="Microsoft YaHei UI" w:hAnsi="Microsoft YaHei UI"/>
          <w:color w:val="000000" w:themeColor="text1"/>
        </w:rPr>
        <w:t>放置</w:t>
      </w:r>
      <w:r w:rsidR="00323413" w:rsidRPr="00BA2B69">
        <w:rPr>
          <w:rFonts w:ascii="Microsoft YaHei UI" w:hAnsi="Microsoft YaHei UI"/>
          <w:color w:val="000000" w:themeColor="text1"/>
        </w:rPr>
        <w:t>细胞，</w:t>
      </w:r>
      <w:r w:rsidR="00CD7673" w:rsidRPr="00BA2B69">
        <w:rPr>
          <w:rFonts w:ascii="Microsoft YaHei UI" w:hAnsi="Microsoft YaHei UI"/>
          <w:color w:val="000000" w:themeColor="text1"/>
        </w:rPr>
        <w:t>生成的细胞密度可以通过</w:t>
      </w:r>
      <w:r w:rsidR="00764543" w:rsidRPr="00BA2B69">
        <w:rPr>
          <w:rFonts w:ascii="Microsoft YaHei UI" w:hAnsi="Microsoft YaHei UI"/>
          <w:color w:val="000000" w:themeColor="text1"/>
        </w:rPr>
        <w:t>“</w:t>
      </w:r>
      <w:r w:rsidR="00CD7673" w:rsidRPr="00BA2B69">
        <w:rPr>
          <w:rFonts w:ascii="Microsoft YaHei UI" w:hAnsi="Microsoft YaHei UI" w:hint="eastAsia"/>
          <w:color w:val="000000" w:themeColor="text1"/>
        </w:rPr>
        <w:t>细胞</w:t>
      </w:r>
      <w:r w:rsidR="00703D3E" w:rsidRPr="00BA2B69">
        <w:rPr>
          <w:rFonts w:ascii="Microsoft YaHei UI" w:hAnsi="Microsoft YaHei UI" w:hint="eastAsia"/>
          <w:color w:val="000000" w:themeColor="text1"/>
        </w:rPr>
        <w:t>密度</w:t>
      </w:r>
      <w:r w:rsidR="00764543" w:rsidRPr="00BA2B69">
        <w:rPr>
          <w:rFonts w:ascii="Microsoft YaHei UI" w:hAnsi="Microsoft YaHei UI"/>
          <w:color w:val="000000" w:themeColor="text1"/>
        </w:rPr>
        <w:t>”</w:t>
      </w:r>
      <w:r w:rsidR="00B041B6" w:rsidRPr="00BA2B69">
        <w:rPr>
          <w:rFonts w:ascii="Microsoft YaHei UI" w:hAnsi="Microsoft YaHei UI" w:hint="eastAsia"/>
          <w:color w:val="000000" w:themeColor="text1"/>
        </w:rPr>
        <w:t>滑动条按钮</w:t>
      </w:r>
      <w:r w:rsidR="00C47A4C" w:rsidRPr="00BA2B69">
        <w:rPr>
          <w:rFonts w:ascii="Microsoft YaHei UI" w:hAnsi="Microsoft YaHei UI" w:hint="eastAsia"/>
          <w:color w:val="000000" w:themeColor="text1"/>
        </w:rPr>
        <w:t>进行控制</w:t>
      </w:r>
      <w:r w:rsidR="00F86CD0" w:rsidRPr="00BA2B69">
        <w:rPr>
          <w:rFonts w:ascii="Microsoft YaHei UI" w:hAnsi="Microsoft YaHei UI" w:hint="eastAsia"/>
          <w:color w:val="000000" w:themeColor="text1"/>
        </w:rPr>
        <w:t>，也可以</w:t>
      </w:r>
      <w:r w:rsidR="00070DBB" w:rsidRPr="00BA2B69">
        <w:rPr>
          <w:rFonts w:ascii="Microsoft YaHei UI" w:hAnsi="Microsoft YaHei UI" w:hint="eastAsia"/>
          <w:color w:val="000000" w:themeColor="text1"/>
        </w:rPr>
        <w:t>通过手动点击游戏主界面方格</w:t>
      </w:r>
      <w:r w:rsidR="00357A0C" w:rsidRPr="00BA2B69">
        <w:rPr>
          <w:rFonts w:ascii="Microsoft YaHei UI" w:hAnsi="Microsoft YaHei UI" w:hint="eastAsia"/>
          <w:color w:val="000000" w:themeColor="text1"/>
        </w:rPr>
        <w:t>进行单个细胞状态的修改</w:t>
      </w:r>
      <w:r w:rsidR="006A7E29" w:rsidRPr="00BA2B69">
        <w:rPr>
          <w:rFonts w:ascii="Microsoft YaHei UI" w:hAnsi="Microsoft YaHei UI" w:hint="eastAsia"/>
          <w:color w:val="000000" w:themeColor="text1"/>
        </w:rPr>
        <w:t>，</w:t>
      </w:r>
      <w:r w:rsidR="006A7E29" w:rsidRPr="00BA2B69">
        <w:rPr>
          <w:rFonts w:ascii="Microsoft YaHei UI" w:hAnsi="Microsoft YaHei UI"/>
          <w:color w:val="000000" w:themeColor="text1"/>
        </w:rPr>
        <w:t>可以通过点击“</w:t>
      </w:r>
      <w:r w:rsidR="00E52844" w:rsidRPr="00BA2B69">
        <w:rPr>
          <w:rFonts w:ascii="Microsoft YaHei UI" w:hAnsi="Microsoft YaHei UI"/>
          <w:color w:val="000000" w:themeColor="text1"/>
        </w:rPr>
        <w:t>清空</w:t>
      </w:r>
      <w:r w:rsidR="006A7E29" w:rsidRPr="00BA2B69">
        <w:rPr>
          <w:rFonts w:ascii="Microsoft YaHei UI" w:hAnsi="Microsoft YaHei UI"/>
          <w:color w:val="000000" w:themeColor="text1"/>
        </w:rPr>
        <w:t>”按钮</w:t>
      </w:r>
      <w:r w:rsidR="006A7E29" w:rsidRPr="00BA2B69">
        <w:rPr>
          <w:rFonts w:ascii="Microsoft YaHei UI" w:hAnsi="Microsoft YaHei UI"/>
          <w:color w:val="000000" w:themeColor="text1"/>
        </w:rPr>
        <w:t>清除所有细胞</w:t>
      </w:r>
      <w:r w:rsidR="00B26618" w:rsidRPr="00BA2B69">
        <w:rPr>
          <w:rFonts w:ascii="Microsoft YaHei UI" w:hAnsi="Microsoft YaHei UI"/>
          <w:color w:val="000000" w:themeColor="text1"/>
        </w:rPr>
        <w:t>；</w:t>
      </w:r>
    </w:p>
    <w:p w:rsidR="00C47A4C" w:rsidRPr="00BA2B69" w:rsidRDefault="00D859AA" w:rsidP="00525627">
      <w:pPr>
        <w:pStyle w:val="a0"/>
        <w:rPr>
          <w:rFonts w:ascii="Microsoft YaHei UI" w:hAnsi="Microsoft YaHei UI" w:hint="eastAsia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游戏在放置好细胞后</w:t>
      </w:r>
      <w:r w:rsidR="003B7471" w:rsidRPr="00BA2B69">
        <w:rPr>
          <w:rFonts w:ascii="Microsoft YaHei UI" w:hAnsi="Microsoft YaHei UI" w:hint="eastAsia"/>
          <w:color w:val="000000" w:themeColor="text1"/>
        </w:rPr>
        <w:t>可以</w:t>
      </w:r>
      <w:r w:rsidR="003B7471" w:rsidRPr="00BA2B69">
        <w:rPr>
          <w:rFonts w:ascii="Microsoft YaHei UI" w:hAnsi="Microsoft YaHei UI"/>
          <w:color w:val="000000" w:themeColor="text1"/>
        </w:rPr>
        <w:t>通过点击“</w:t>
      </w:r>
      <w:r w:rsidR="003B7471" w:rsidRPr="00BA2B69">
        <w:rPr>
          <w:rFonts w:ascii="Microsoft YaHei UI" w:hAnsi="Microsoft YaHei UI"/>
          <w:color w:val="000000" w:themeColor="text1"/>
        </w:rPr>
        <w:t>开始</w:t>
      </w:r>
      <w:r w:rsidR="003B7471" w:rsidRPr="00BA2B69">
        <w:rPr>
          <w:rFonts w:ascii="Microsoft YaHei UI" w:hAnsi="Microsoft YaHei UI"/>
          <w:color w:val="000000" w:themeColor="text1"/>
        </w:rPr>
        <w:t>”按钮</w:t>
      </w:r>
      <w:r w:rsidR="00757F84" w:rsidRPr="00BA2B69">
        <w:rPr>
          <w:rFonts w:ascii="Microsoft YaHei UI" w:hAnsi="Microsoft YaHei UI"/>
          <w:color w:val="000000" w:themeColor="text1"/>
        </w:rPr>
        <w:t>进行细胞的自动繁衍，</w:t>
      </w:r>
      <w:r w:rsidR="00A66462" w:rsidRPr="00BA2B69">
        <w:rPr>
          <w:rFonts w:ascii="Microsoft YaHei UI" w:hAnsi="Microsoft YaHei UI"/>
          <w:color w:val="000000" w:themeColor="text1"/>
        </w:rPr>
        <w:t>细胞繁衍的速度可以通过</w:t>
      </w:r>
      <w:r w:rsidR="00525627" w:rsidRPr="00BA2B69">
        <w:rPr>
          <w:rFonts w:ascii="Microsoft YaHei UI" w:hAnsi="Microsoft YaHei UI"/>
          <w:color w:val="000000" w:themeColor="text1"/>
        </w:rPr>
        <w:t>“</w:t>
      </w:r>
      <w:r w:rsidR="00F5037C" w:rsidRPr="00BA2B69">
        <w:rPr>
          <w:rFonts w:ascii="Microsoft YaHei UI" w:hAnsi="Microsoft YaHei UI" w:hint="eastAsia"/>
          <w:color w:val="000000" w:themeColor="text1"/>
        </w:rPr>
        <w:t>繁衍速度</w:t>
      </w:r>
      <w:r w:rsidR="00525627" w:rsidRPr="00BA2B69">
        <w:rPr>
          <w:rFonts w:ascii="Microsoft YaHei UI" w:hAnsi="Microsoft YaHei UI"/>
          <w:color w:val="000000" w:themeColor="text1"/>
        </w:rPr>
        <w:t>”</w:t>
      </w:r>
      <w:r w:rsidR="00D54C03" w:rsidRPr="00BA2B69">
        <w:rPr>
          <w:rFonts w:ascii="Microsoft YaHei UI" w:hAnsi="Microsoft YaHei UI"/>
          <w:color w:val="000000" w:themeColor="text1"/>
        </w:rPr>
        <w:t>滑动条按钮</w:t>
      </w:r>
      <w:r w:rsidR="003C5D95" w:rsidRPr="00BA2B69">
        <w:rPr>
          <w:rFonts w:ascii="Microsoft YaHei UI" w:hAnsi="Microsoft YaHei UI"/>
          <w:color w:val="000000" w:themeColor="text1"/>
        </w:rPr>
        <w:t>进行控制，</w:t>
      </w:r>
      <w:r w:rsidR="00445DD9" w:rsidRPr="00BA2B69">
        <w:rPr>
          <w:rFonts w:ascii="Microsoft YaHei UI" w:hAnsi="Microsoft YaHei UI"/>
          <w:color w:val="000000" w:themeColor="text1"/>
        </w:rPr>
        <w:t>在细胞繁衍的过程中可以通过点击“暂停”按钮暂停</w:t>
      </w:r>
      <w:r w:rsidR="000B2707" w:rsidRPr="00BA2B69">
        <w:rPr>
          <w:rFonts w:ascii="Microsoft YaHei UI" w:hAnsi="Microsoft YaHei UI"/>
          <w:color w:val="000000" w:themeColor="text1"/>
        </w:rPr>
        <w:t>细胞的繁衍</w:t>
      </w:r>
      <w:r w:rsidR="005A1EF2" w:rsidRPr="00BA2B69">
        <w:rPr>
          <w:rFonts w:ascii="Microsoft YaHei UI" w:hAnsi="Microsoft YaHei UI"/>
          <w:color w:val="000000" w:themeColor="text1"/>
        </w:rPr>
        <w:t>。</w:t>
      </w:r>
    </w:p>
    <w:p w:rsidR="00A26AF6" w:rsidRPr="00292C69" w:rsidRDefault="009A543C" w:rsidP="00A26AF6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项目部署</w:t>
      </w:r>
    </w:p>
    <w:p w:rsidR="009C5FF1" w:rsidRPr="00BA2B69" w:rsidRDefault="00A26AF6" w:rsidP="00633B5A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本项目</w:t>
      </w:r>
      <w:r w:rsidR="00B04B04" w:rsidRPr="00BA2B69">
        <w:rPr>
          <w:rFonts w:ascii="Microsoft YaHei UI" w:hAnsi="Microsoft YaHei UI" w:hint="eastAsia"/>
          <w:color w:val="000000" w:themeColor="text1"/>
        </w:rPr>
        <w:t>部署在Github</w:t>
      </w:r>
      <w:r w:rsidR="00B04B04" w:rsidRPr="00BA2B69">
        <w:rPr>
          <w:rFonts w:ascii="Microsoft YaHei UI" w:hAnsi="Microsoft YaHei UI"/>
          <w:color w:val="000000" w:themeColor="text1"/>
        </w:rPr>
        <w:t xml:space="preserve"> Pages上</w:t>
      </w:r>
      <w:r w:rsidR="00633B5A" w:rsidRPr="00BA2B69">
        <w:rPr>
          <w:rFonts w:ascii="Microsoft YaHei UI" w:hAnsi="Microsoft YaHei UI"/>
          <w:color w:val="000000" w:themeColor="text1"/>
        </w:rPr>
        <w:t>；</w:t>
      </w:r>
    </w:p>
    <w:p w:rsidR="00633B5A" w:rsidRPr="00BA2B69" w:rsidRDefault="00AE0130" w:rsidP="00F9346C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项目的Git远程仓库地址为</w:t>
      </w:r>
      <w:hyperlink r:id="rId10" w:history="1">
        <w:r w:rsidR="00F9346C" w:rsidRPr="00424730">
          <w:rPr>
            <w:rStyle w:val="af2"/>
          </w:rPr>
          <w:t>https://github.com/nezharen/GameOfLife/</w:t>
        </w:r>
      </w:hyperlink>
      <w:r w:rsidR="00A84550" w:rsidRPr="00BA2B69">
        <w:rPr>
          <w:rFonts w:ascii="Microsoft YaHei UI" w:hAnsi="Microsoft YaHei UI"/>
          <w:color w:val="000000" w:themeColor="text1"/>
        </w:rPr>
        <w:t>，</w:t>
      </w:r>
      <w:r w:rsidR="000129D6" w:rsidRPr="00BA2B69">
        <w:rPr>
          <w:rFonts w:ascii="Microsoft YaHei UI" w:hAnsi="Microsoft YaHei UI"/>
          <w:color w:val="000000" w:themeColor="text1"/>
        </w:rPr>
        <w:t>分支为</w:t>
      </w:r>
      <w:r w:rsidR="00A84550" w:rsidRPr="00BA2B69">
        <w:rPr>
          <w:rFonts w:ascii="Microsoft YaHei UI" w:hAnsi="Microsoft YaHei UI"/>
          <w:color w:val="000000" w:themeColor="text1"/>
        </w:rPr>
        <w:t>gh-pages；</w:t>
      </w:r>
    </w:p>
    <w:p w:rsidR="00F45D67" w:rsidRDefault="00A84550" w:rsidP="00F45D67">
      <w:pPr>
        <w:pStyle w:val="a0"/>
      </w:pPr>
      <w:r w:rsidRPr="00BA2B69">
        <w:rPr>
          <w:rFonts w:ascii="Microsoft YaHei UI" w:hAnsi="Microsoft YaHei UI" w:hint="eastAsia"/>
          <w:color w:val="000000" w:themeColor="text1"/>
        </w:rPr>
        <w:t>项目的Github</w:t>
      </w:r>
      <w:r w:rsidRPr="00BA2B69">
        <w:rPr>
          <w:rFonts w:ascii="Microsoft YaHei UI" w:hAnsi="Microsoft YaHei UI"/>
          <w:color w:val="000000" w:themeColor="text1"/>
        </w:rPr>
        <w:t xml:space="preserve"> Pages</w:t>
      </w:r>
      <w:r w:rsidR="00125DF7" w:rsidRPr="00BA2B69">
        <w:rPr>
          <w:rFonts w:ascii="Microsoft YaHei UI" w:hAnsi="Microsoft YaHei UI"/>
          <w:color w:val="000000" w:themeColor="text1"/>
        </w:rPr>
        <w:t>地址为</w:t>
      </w:r>
      <w:hyperlink r:id="rId11" w:history="1">
        <w:r w:rsidR="009E25D7" w:rsidRPr="009E25D7">
          <w:rPr>
            <w:rStyle w:val="af2"/>
          </w:rPr>
          <w:t>http://nezharen.github.io/GameOfLife/</w:t>
        </w:r>
      </w:hyperlink>
      <w:r w:rsidR="009E25D7" w:rsidRPr="00BA2B69">
        <w:rPr>
          <w:rFonts w:ascii="Microsoft YaHei UI" w:hAnsi="Microsoft YaHei UI"/>
          <w:color w:val="000000" w:themeColor="text1"/>
        </w:rPr>
        <w:t>。</w:t>
      </w:r>
    </w:p>
    <w:p w:rsidR="00F45D67" w:rsidRPr="00292C69" w:rsidRDefault="00F45D67" w:rsidP="00F45D67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项目</w:t>
      </w:r>
      <w:r w:rsidR="00E42E6D">
        <w:rPr>
          <w:rFonts w:ascii="Microsoft YaHei UI" w:hAnsi="Microsoft YaHei UI"/>
          <w:lang w:val="zh-CN"/>
        </w:rPr>
        <w:t>测试</w:t>
      </w:r>
    </w:p>
    <w:p w:rsidR="00F45D67" w:rsidRPr="00BA2B69" w:rsidRDefault="002D2484" w:rsidP="00F45D67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测试</w:t>
      </w:r>
    </w:p>
    <w:p w:rsidR="002D2484" w:rsidRPr="00292C69" w:rsidRDefault="002D2484" w:rsidP="002D2484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项目</w:t>
      </w:r>
      <w:r w:rsidR="00FA752E">
        <w:rPr>
          <w:rFonts w:ascii="Microsoft YaHei UI" w:hAnsi="Microsoft YaHei UI"/>
          <w:lang w:val="zh-CN"/>
        </w:rPr>
        <w:t>分工</w:t>
      </w:r>
    </w:p>
    <w:p w:rsidR="002D2484" w:rsidRDefault="007B5672" w:rsidP="00F45D67">
      <w:pPr>
        <w:pStyle w:val="a0"/>
      </w:pPr>
      <w:r w:rsidRPr="00BA2B69">
        <w:rPr>
          <w:rFonts w:ascii="Microsoft YaHei UI" w:hAnsi="Microsoft YaHei UI" w:hint="eastAsia"/>
          <w:color w:val="000000" w:themeColor="text1"/>
        </w:rPr>
        <w:t>分工</w:t>
      </w:r>
      <w:bookmarkStart w:id="0" w:name="_GoBack"/>
      <w:bookmarkEnd w:id="0"/>
    </w:p>
    <w:p w:rsidR="007B5672" w:rsidRPr="00292C69" w:rsidRDefault="007B5672" w:rsidP="007B5672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lastRenderedPageBreak/>
        <w:t>项目</w:t>
      </w:r>
      <w:r w:rsidR="00350A1A">
        <w:rPr>
          <w:rFonts w:ascii="Microsoft YaHei UI" w:hAnsi="Microsoft YaHei UI"/>
          <w:lang w:val="zh-CN"/>
        </w:rPr>
        <w:t>反思</w:t>
      </w:r>
    </w:p>
    <w:p w:rsidR="007B5672" w:rsidRPr="004B5143" w:rsidRDefault="00737FC5" w:rsidP="00F45D67">
      <w:pPr>
        <w:pStyle w:val="a0"/>
        <w:rPr>
          <w:rFonts w:ascii="Microsoft YaHei UI" w:hAnsi="Microsoft YaHei UI" w:hint="eastAsia"/>
          <w:color w:val="000000" w:themeColor="text1"/>
        </w:rPr>
      </w:pPr>
      <w:r w:rsidRPr="004B5143">
        <w:rPr>
          <w:rFonts w:ascii="Microsoft YaHei UI" w:hAnsi="Microsoft YaHei UI" w:hint="eastAsia"/>
          <w:color w:val="000000" w:themeColor="text1"/>
        </w:rPr>
        <w:t>反思</w:t>
      </w:r>
    </w:p>
    <w:sectPr w:rsidR="007B5672" w:rsidRPr="004B5143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558" w:rsidRDefault="008A6558">
      <w:pPr>
        <w:spacing w:line="240" w:lineRule="auto"/>
      </w:pPr>
      <w:r>
        <w:separator/>
      </w:r>
    </w:p>
  </w:endnote>
  <w:endnote w:type="continuationSeparator" w:id="0">
    <w:p w:rsidR="008A6558" w:rsidRDefault="008A6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E62B69" w:rsidRPr="00E62B69">
                            <w:rPr>
                              <w:rStyle w:val="ac"/>
                              <w:noProof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E62B69" w:rsidRPr="00E62B69">
                      <w:rPr>
                        <w:rStyle w:val="ac"/>
                        <w:noProof/>
                        <w:lang w:val="zh-CN"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558" w:rsidRDefault="008A6558">
      <w:pPr>
        <w:spacing w:line="240" w:lineRule="auto"/>
      </w:pPr>
      <w:r>
        <w:separator/>
      </w:r>
    </w:p>
  </w:footnote>
  <w:footnote w:type="continuationSeparator" w:id="0">
    <w:p w:rsidR="008A6558" w:rsidRDefault="008A6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09"/>
    <w:rsid w:val="000129D6"/>
    <w:rsid w:val="000431EB"/>
    <w:rsid w:val="00065F81"/>
    <w:rsid w:val="00070DBB"/>
    <w:rsid w:val="00082DC1"/>
    <w:rsid w:val="0008475E"/>
    <w:rsid w:val="00095EF5"/>
    <w:rsid w:val="00096E09"/>
    <w:rsid w:val="000B2707"/>
    <w:rsid w:val="0010660B"/>
    <w:rsid w:val="00125DF7"/>
    <w:rsid w:val="001470C2"/>
    <w:rsid w:val="00187209"/>
    <w:rsid w:val="00193D69"/>
    <w:rsid w:val="001A002C"/>
    <w:rsid w:val="001D2EC8"/>
    <w:rsid w:val="00251F12"/>
    <w:rsid w:val="002621E4"/>
    <w:rsid w:val="00292C69"/>
    <w:rsid w:val="002D2484"/>
    <w:rsid w:val="00323413"/>
    <w:rsid w:val="00335F4E"/>
    <w:rsid w:val="00337955"/>
    <w:rsid w:val="00350A1A"/>
    <w:rsid w:val="00357A0C"/>
    <w:rsid w:val="003A4797"/>
    <w:rsid w:val="003B244D"/>
    <w:rsid w:val="003B70F3"/>
    <w:rsid w:val="003B7471"/>
    <w:rsid w:val="003C5D95"/>
    <w:rsid w:val="003F3375"/>
    <w:rsid w:val="00403894"/>
    <w:rsid w:val="00424730"/>
    <w:rsid w:val="00432182"/>
    <w:rsid w:val="00445DD9"/>
    <w:rsid w:val="004B5143"/>
    <w:rsid w:val="004F4C7B"/>
    <w:rsid w:val="0050483A"/>
    <w:rsid w:val="00504D81"/>
    <w:rsid w:val="00525627"/>
    <w:rsid w:val="005A1EF2"/>
    <w:rsid w:val="005B1ABD"/>
    <w:rsid w:val="005D092E"/>
    <w:rsid w:val="006075DF"/>
    <w:rsid w:val="00633B5A"/>
    <w:rsid w:val="00646499"/>
    <w:rsid w:val="006A76A1"/>
    <w:rsid w:val="006A7E29"/>
    <w:rsid w:val="006E079D"/>
    <w:rsid w:val="00703D3E"/>
    <w:rsid w:val="00737FC5"/>
    <w:rsid w:val="00757F84"/>
    <w:rsid w:val="00764543"/>
    <w:rsid w:val="00793C93"/>
    <w:rsid w:val="00795FCF"/>
    <w:rsid w:val="007961D6"/>
    <w:rsid w:val="007B5672"/>
    <w:rsid w:val="008172AD"/>
    <w:rsid w:val="008777ED"/>
    <w:rsid w:val="008A6558"/>
    <w:rsid w:val="008D6234"/>
    <w:rsid w:val="008F0094"/>
    <w:rsid w:val="00956B75"/>
    <w:rsid w:val="00956D2D"/>
    <w:rsid w:val="0099590A"/>
    <w:rsid w:val="009A543C"/>
    <w:rsid w:val="009C1E6F"/>
    <w:rsid w:val="009C5FF1"/>
    <w:rsid w:val="009D0A98"/>
    <w:rsid w:val="009E25D7"/>
    <w:rsid w:val="00A159A2"/>
    <w:rsid w:val="00A24AB1"/>
    <w:rsid w:val="00A26AF6"/>
    <w:rsid w:val="00A66462"/>
    <w:rsid w:val="00A70BA4"/>
    <w:rsid w:val="00A732C8"/>
    <w:rsid w:val="00A7795B"/>
    <w:rsid w:val="00A84550"/>
    <w:rsid w:val="00AA63A7"/>
    <w:rsid w:val="00AE0130"/>
    <w:rsid w:val="00B041B6"/>
    <w:rsid w:val="00B04B04"/>
    <w:rsid w:val="00B05A2F"/>
    <w:rsid w:val="00B120C4"/>
    <w:rsid w:val="00B26618"/>
    <w:rsid w:val="00BA19EC"/>
    <w:rsid w:val="00BA2B69"/>
    <w:rsid w:val="00BA7D45"/>
    <w:rsid w:val="00C37F4D"/>
    <w:rsid w:val="00C47A4C"/>
    <w:rsid w:val="00C6472C"/>
    <w:rsid w:val="00CC0286"/>
    <w:rsid w:val="00CD58AB"/>
    <w:rsid w:val="00CD7673"/>
    <w:rsid w:val="00D3276A"/>
    <w:rsid w:val="00D54C03"/>
    <w:rsid w:val="00D753CA"/>
    <w:rsid w:val="00D859AA"/>
    <w:rsid w:val="00D9693F"/>
    <w:rsid w:val="00DC1935"/>
    <w:rsid w:val="00DD23EF"/>
    <w:rsid w:val="00DD55A0"/>
    <w:rsid w:val="00E42E6D"/>
    <w:rsid w:val="00E52844"/>
    <w:rsid w:val="00E5377F"/>
    <w:rsid w:val="00E5475C"/>
    <w:rsid w:val="00E62B69"/>
    <w:rsid w:val="00E859B6"/>
    <w:rsid w:val="00EC6F78"/>
    <w:rsid w:val="00ED126C"/>
    <w:rsid w:val="00F45D67"/>
    <w:rsid w:val="00F5037C"/>
    <w:rsid w:val="00F55A80"/>
    <w:rsid w:val="00F86CD0"/>
    <w:rsid w:val="00F9346C"/>
    <w:rsid w:val="00FA752E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55044-5566-4E5E-9EEA-D3746307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character" w:styleId="af2">
    <w:name w:val="Hyperlink"/>
    <w:basedOn w:val="a2"/>
    <w:uiPriority w:val="99"/>
    <w:unhideWhenUsed/>
    <w:rsid w:val="00424730"/>
    <w:rPr>
      <w:color w:val="872D4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zharen.github.io/GameOfLif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zharen/GameOfLif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zharen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E85D538CF4FBA8C4748D382CAF8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02BA1C-FCD2-4BCF-AE2A-3F82EF9E56E1}"/>
      </w:docPartPr>
      <w:docPartBody>
        <w:p w:rsidR="00000000" w:rsidRDefault="00BB35B3">
          <w:pPr>
            <w:pStyle w:val="809E85D538CF4FBA8C4748D382CAF8BA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B0E7A4463C9049D99CDF4BC54AAEB7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43BE5-2BA1-4F99-8101-61948CA12656}"/>
      </w:docPartPr>
      <w:docPartBody>
        <w:p w:rsidR="00000000" w:rsidRDefault="00BB35B3">
          <w:pPr>
            <w:pStyle w:val="B0E7A4463C9049D99CDF4BC54AAEB767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BA7B44A709964FCEB5EF8C9A122BAC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26F12-78D4-42D0-A0E1-4634442BE435}"/>
      </w:docPartPr>
      <w:docPartBody>
        <w:p w:rsidR="00000000" w:rsidRDefault="00BB35B3">
          <w:pPr>
            <w:pStyle w:val="BA7B44A709964FCEB5EF8C9A122BAC77"/>
          </w:pPr>
          <w:r>
            <w:rPr>
              <w:lang w:val="zh-CN"/>
            </w:rPr>
            <w:t>[</w:t>
          </w:r>
          <w:r>
            <w:rPr>
              <w:lang w:val="zh-CN"/>
            </w:rPr>
            <w:t>教师姓名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B3"/>
    <w:rsid w:val="00B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9E85D538CF4FBA8C4748D382CAF8BA">
    <w:name w:val="809E85D538CF4FBA8C4748D382CAF8BA"/>
    <w:pPr>
      <w:widowControl w:val="0"/>
      <w:jc w:val="both"/>
    </w:pPr>
  </w:style>
  <w:style w:type="paragraph" w:customStyle="1" w:styleId="B0E7A4463C9049D99CDF4BC54AAEB767">
    <w:name w:val="B0E7A4463C9049D99CDF4BC54AAEB767"/>
    <w:pPr>
      <w:widowControl w:val="0"/>
      <w:jc w:val="both"/>
    </w:pPr>
  </w:style>
  <w:style w:type="paragraph" w:customStyle="1" w:styleId="BA7B44A709964FCEB5EF8C9A122BAC77">
    <w:name w:val="BA7B44A709964FCEB5EF8C9A122BAC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9A1EF-66FC-4965-BE8C-751D6BA8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学生报告.dotx</Template>
  <TotalTime>57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Life项目文档</dc:title>
  <dc:creator>邹豪风</dc:creator>
  <cp:keywords>张凯</cp:keywords>
  <cp:lastModifiedBy>张凯</cp:lastModifiedBy>
  <cp:revision>107</cp:revision>
  <cp:lastPrinted>2012-09-04T22:21:00Z</cp:lastPrinted>
  <dcterms:created xsi:type="dcterms:W3CDTF">2014-09-28T10:53:00Z</dcterms:created>
  <dcterms:modified xsi:type="dcterms:W3CDTF">2014-09-28T11:52:00Z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